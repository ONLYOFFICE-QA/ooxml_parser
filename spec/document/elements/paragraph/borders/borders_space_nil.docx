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FE9" w:rsidRDefault="003E61EA">
      <w:pPr>
        <w:pStyle w:val="a6"/>
        <w:ind w:left="0"/>
      </w:pP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p w:rsidR="00397FE9" w:rsidRDefault="00397FE9">
      <w:pPr>
        <w:pStyle w:val="a6"/>
      </w:pPr>
    </w:p>
    <w:p w:rsidR="00397FE9" w:rsidRDefault="00B607EB">
      <w:pPr>
        <w:pStyle w:val="a6"/>
      </w:pPr>
      <w:sdt>
        <w:sdtPr>
          <w:id w:val="290787004"/>
          <w:placeholder>
            <w:docPart w:val="4BAC40E2EAB142DD9AD1CDCD55AB3B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E61EA">
            <w:rPr>
              <w:lang w:val="en-US"/>
            </w:rPr>
            <w:t>name</w:t>
          </w:r>
        </w:sdtContent>
      </w:sdt>
    </w:p>
    <w:sdt>
      <w:sdtPr>
        <w:id w:val="89070935"/>
        <w:placeholder>
          <w:docPart w:val="08BA881DD2F144BCB45367D975D5B1DD"/>
        </w:placeholder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397FE9" w:rsidRDefault="00D17650">
          <w:pPr>
            <w:pStyle w:val="a6"/>
          </w:pPr>
          <w:r>
            <w:t>Microsoft</w:t>
          </w:r>
        </w:p>
      </w:sdtContent>
    </w:sdt>
    <w:sdt>
      <w:sdtPr>
        <w:id w:val="89070940"/>
        <w:placeholder>
          <w:docPart w:val="CFF1E6A75B2C43B3A42C5F052A291CB3"/>
        </w:placeholder>
        <w:temporary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p w:rsidR="00397FE9" w:rsidRDefault="00D17650">
          <w:pPr>
            <w:pStyle w:val="a6"/>
          </w:pPr>
          <w:r>
            <w:t>[Введите адрес организации отправителя]</w:t>
          </w:r>
        </w:p>
      </w:sdtContent>
    </w:sdt>
    <w:sdt>
      <w:sdtPr>
        <w:id w:val="222683732"/>
        <w:placeholder>
          <w:docPart w:val="14618AF9E56C46348C77D5B92C7E09BD"/>
        </w:placeholder>
        <w:temporary/>
        <w:showingPlcHdr/>
        <w:text w:multiLine="1"/>
      </w:sdtPr>
      <w:sdtContent>
        <w:p w:rsidR="00397FE9" w:rsidRDefault="00D17650">
          <w:pPr>
            <w:pStyle w:val="ab"/>
          </w:pPr>
          <w:r>
            <w:rPr>
              <w:rStyle w:val="ac"/>
              <w:color w:val="auto"/>
            </w:rPr>
            <w:t>[Введите адрес получателя]</w:t>
          </w:r>
        </w:p>
      </w:sdtContent>
    </w:sdt>
    <w:sdt>
      <w:sdtPr>
        <w:id w:val="222683722"/>
        <w:placeholder>
          <w:docPart w:val="BBFB3FC7E38040BBBF613E484089B702"/>
        </w:placeholder>
        <w:temporary/>
        <w:showingPlcHdr/>
        <w:text/>
      </w:sdtPr>
      <w:sdtContent>
        <w:p w:rsidR="00397FE9" w:rsidRDefault="00D17650">
          <w:pPr>
            <w:pStyle w:val="ab"/>
          </w:pPr>
          <w:r>
            <w:rPr>
              <w:rStyle w:val="ac"/>
              <w:color w:val="auto"/>
            </w:rPr>
            <w:t>[Введите имя получателя]</w:t>
          </w:r>
        </w:p>
      </w:sdtContent>
    </w:sdt>
    <w:sdt>
      <w:sdtPr>
        <w:id w:val="19890522"/>
        <w:placeholder>
          <w:docPart w:val="3DEE8B0C1447472EAAABEB5DD4A12C3B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.M.yyyy"/>
          <w:lid w:val="ru-RU"/>
          <w:storeMappedDataAs w:val="dateTime"/>
          <w:calendar w:val="gregorian"/>
        </w:date>
      </w:sdtPr>
      <w:sdtContent>
        <w:p w:rsidR="00397FE9" w:rsidRDefault="00D17650">
          <w:pPr>
            <w:spacing w:after="0"/>
            <w:contextualSpacing/>
            <w:rPr>
              <w:smallCaps/>
            </w:rPr>
          </w:pPr>
          <w:r>
            <w:rPr>
              <w:sz w:val="22"/>
              <w:szCs w:val="22"/>
            </w:rPr>
            <w:t>[Выберите дату]</w:t>
          </w:r>
        </w:p>
      </w:sdtContent>
    </w:sdt>
    <w:sdt>
      <w:sdtPr>
        <w:id w:val="222683744"/>
        <w:placeholder>
          <w:docPart w:val="09341D3A2AEA4E1D803177D54C60A45C"/>
        </w:placeholder>
        <w:temporary/>
        <w:showingPlcHdr/>
        <w:text/>
      </w:sdtPr>
      <w:sdtContent>
        <w:p w:rsidR="00397FE9" w:rsidRDefault="00D17650">
          <w:pPr>
            <w:pStyle w:val="a8"/>
            <w:framePr w:hSpace="0" w:wrap="auto" w:hAnchor="text" w:xAlign="left" w:yAlign="inline"/>
          </w:pPr>
          <w:r>
            <w:t>[Введите приветствие]</w:t>
          </w:r>
        </w:p>
      </w:sdtContent>
    </w:sdt>
    <w:sdt>
      <w:sdtPr>
        <w:alias w:val="Введите текст письма"/>
        <w:tag w:val="Введите текст письма"/>
        <w:id w:val="222683771"/>
        <w:placeholder>
          <w:docPart w:val="241B64B65CC54235B5A6FE2EDC3B4F43"/>
        </w:placeholder>
        <w:temporary/>
        <w:showingPlcHdr/>
        <w:text/>
      </w:sdtPr>
      <w:sdtContent>
        <w:p w:rsidR="00397FE9" w:rsidRDefault="00D17650">
          <w: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:rsidR="00397FE9" w:rsidRDefault="00D17650">
          <w: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:rsidR="00397FE9" w:rsidRDefault="00D17650">
          <w: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:rsidR="00397FE9" w:rsidRDefault="00B607EB">
      <w:pPr>
        <w:pStyle w:val="a5"/>
      </w:pPr>
      <w:sdt>
        <w:sdtPr>
          <w:id w:val="290787048"/>
          <w:placeholder>
            <w:docPart w:val="88B4D1E72FE947B68C9C9FFD18164285"/>
          </w:placeholder>
          <w:temporary/>
          <w:showingPlcHdr/>
          <w:text/>
        </w:sdtPr>
        <w:sdtContent>
          <w:r w:rsidR="00D17650">
            <w:t>[Введите заключение]</w:t>
          </w:r>
        </w:sdtContent>
      </w:sdt>
    </w:p>
    <w:p w:rsidR="00397FE9" w:rsidRDefault="00B607EB">
      <w:pPr>
        <w:pStyle w:val="ad"/>
      </w:pPr>
      <w:sdt>
        <w:sdtPr>
          <w:id w:val="782989503"/>
          <w:placeholder>
            <w:docPart w:val="DB99405B924341BAA2EEC9AE0EBEA3D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E61EA">
            <w:rPr>
              <w:lang w:val="en-US"/>
            </w:rPr>
            <w:t>name</w:t>
          </w:r>
        </w:sdtContent>
      </w:sdt>
    </w:p>
    <w:sdt>
      <w:sdtPr>
        <w:id w:val="89070956"/>
        <w:placeholder>
          <w:docPart w:val="342712DDA47F464EBBF3BA847B262F25"/>
        </w:placeholder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397FE9" w:rsidRDefault="00D17650">
          <w:pPr>
            <w:pStyle w:val="ad"/>
          </w:pPr>
          <w:r>
            <w:t>Microsoft</w:t>
          </w:r>
        </w:p>
      </w:sdtContent>
    </w:sdt>
    <w:p w:rsidR="00397FE9" w:rsidRDefault="00397FE9"/>
    <w:sectPr w:rsidR="00397FE9" w:rsidSect="00397F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80E" w:rsidRDefault="0049380E">
      <w:pPr>
        <w:spacing w:after="0" w:line="240" w:lineRule="auto"/>
      </w:pPr>
      <w:r>
        <w:separator/>
      </w:r>
    </w:p>
  </w:endnote>
  <w:endnote w:type="continuationSeparator" w:id="0">
    <w:p w:rsidR="0049380E" w:rsidRDefault="0049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E9" w:rsidRDefault="00397FE9"/>
  <w:p w:rsidR="00397FE9" w:rsidRDefault="00B607EB">
    <w:fldSimple w:instr=" PAGE   \* MERGEFORMAT ">
      <w:r w:rsidR="00D17650">
        <w:rPr>
          <w:noProof/>
        </w:rPr>
        <w:t>2</w:t>
      </w:r>
    </w:fldSimple>
    <w:r w:rsidR="00D17650">
      <w:t xml:space="preserve"> </w:t>
    </w:r>
    <w:r w:rsidR="00D17650">
      <w:rPr>
        <w:color w:val="A04DA3" w:themeColor="accent3"/>
      </w:rPr>
      <w:sym w:font="Wingdings 2" w:char="F097"/>
    </w:r>
    <w:r w:rsidR="00D17650">
      <w:t xml:space="preserve"> </w:t>
    </w:r>
  </w:p>
  <w:p w:rsidR="00397FE9" w:rsidRDefault="00B607EB">
    <w:r>
      <w:pict>
        <v:group id="_x0000_s2071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1804;top:15122;width:2723;height:0;rotation:180" o:connectortype="straight" strokecolor="#438086 [3205]" strokeweight="1.5pt"/>
          <v:shape id="_x0000_s2073" type="#_x0000_t32" style="position:absolute;left:1804;top:15193;width:3666;height:0;rotation:180" o:connectortype="straight" strokecolor="#438086 [3205]" strokeweight=".25pt"/>
          <w10:anchorlock/>
        </v:group>
      </w:pict>
    </w:r>
  </w:p>
  <w:p w:rsidR="00397FE9" w:rsidRDefault="00397FE9">
    <w:pPr>
      <w:pStyle w:val="af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E9" w:rsidRDefault="00397FE9">
    <w:pPr>
      <w:jc w:val="right"/>
    </w:pPr>
  </w:p>
  <w:p w:rsidR="00397FE9" w:rsidRDefault="00B607EB">
    <w:pPr>
      <w:jc w:val="right"/>
    </w:pPr>
    <w:fldSimple w:instr=" PAGE   \* MERGEFORMAT ">
      <w:r w:rsidR="00D17650">
        <w:rPr>
          <w:noProof/>
        </w:rPr>
        <w:t>3</w:t>
      </w:r>
    </w:fldSimple>
    <w:r w:rsidR="00D17650">
      <w:t xml:space="preserve"> </w:t>
    </w:r>
    <w:r w:rsidR="00D17650">
      <w:rPr>
        <w:color w:val="A04DA3" w:themeColor="accent3"/>
      </w:rPr>
      <w:sym w:font="Wingdings 2" w:char="F097"/>
    </w:r>
    <w:r w:rsidR="00D17650">
      <w:t xml:space="preserve"> </w:t>
    </w:r>
  </w:p>
  <w:p w:rsidR="00397FE9" w:rsidRDefault="00B607EB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397FE9" w:rsidRDefault="00397FE9">
    <w:pPr>
      <w:pStyle w:val="af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E9" w:rsidRDefault="00397FE9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80E" w:rsidRDefault="0049380E">
      <w:pPr>
        <w:spacing w:after="0" w:line="240" w:lineRule="auto"/>
      </w:pPr>
      <w:r>
        <w:separator/>
      </w:r>
    </w:p>
  </w:footnote>
  <w:footnote w:type="continuationSeparator" w:id="0">
    <w:p w:rsidR="0049380E" w:rsidRDefault="00493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CC8E91D6F84F4F4DAA710B9C8BB1AF6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97FE9" w:rsidRDefault="003E61EA">
        <w:pPr>
          <w:pStyle w:val="af6"/>
          <w:pBdr>
            <w:bottom w:val="single" w:sz="4" w:space="0" w:color="auto"/>
          </w:pBdr>
        </w:pPr>
        <w:r>
          <w:rPr>
            <w:lang w:val="en-US"/>
          </w:rPr>
          <w:t>name</w:t>
        </w:r>
      </w:p>
    </w:sdtContent>
  </w:sdt>
  <w:p w:rsidR="00397FE9" w:rsidRDefault="00397FE9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622377"/>
      <w:placeholder>
        <w:docPart w:val="7B87C75C5EFD4787AAF9BEA4F1CF3F4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97FE9" w:rsidRDefault="003E61EA">
        <w:pPr>
          <w:pStyle w:val="af6"/>
          <w:pBdr>
            <w:bottom w:val="single" w:sz="4" w:space="0" w:color="auto"/>
          </w:pBdr>
          <w:jc w:val="right"/>
        </w:pPr>
        <w:r>
          <w:rPr>
            <w:lang w:val="en-US"/>
          </w:rPr>
          <w:t>name</w:t>
        </w:r>
      </w:p>
    </w:sdtContent>
  </w:sdt>
  <w:p w:rsidR="00397FE9" w:rsidRDefault="00397FE9">
    <w:pPr>
      <w:pStyle w:val="af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E9" w:rsidRDefault="00397FE9">
    <w:pPr>
      <w:pStyle w:val="af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>
    <w:nsid w:val="3D9C46A3"/>
    <w:multiLevelType w:val="multilevel"/>
    <w:tmpl w:val="33B056D0"/>
    <w:styleLink w:val="a0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evenAndOddHeaders/>
  <w:drawingGridHorizontalSpacing w:val="10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5" type="connector" idref="#_x0000_s2070"/>
        <o:r id="V:Rule6" type="connector" idref="#_x0000_s2073"/>
        <o:r id="V:Rule7" type="connector" idref="#_x0000_s2069"/>
        <o:r id="V:Rule8" type="connector" idref="#_x0000_s207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17650"/>
    <w:rsid w:val="00397FE9"/>
    <w:rsid w:val="003E61EA"/>
    <w:rsid w:val="0049380E"/>
    <w:rsid w:val="00A65F06"/>
    <w:rsid w:val="00B607EB"/>
    <w:rsid w:val="00D1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59"/>
        <o:r id="V:Rule12" type="connector" idref="#_x0000_s1052"/>
        <o:r id="V:Rule13" type="connector" idref="#_x0000_s1053"/>
        <o:r id="V:Rule14" type="connector" idref="#_x0000_s1058"/>
        <o:r id="V:Rule15" type="connector" idref="#_x0000_s1056"/>
        <o:r id="V:Rule16" type="connector" idref="#_x0000_s1061"/>
        <o:r id="V:Rule17" type="connector" idref="#_x0000_s1057"/>
        <o:r id="V:Rule18" type="connector" idref="#_x0000_s1055"/>
        <o:r id="V:Rule19" type="connector" idref="#_x0000_s1060"/>
        <o:r id="V:Rule20" type="connector" idref="#_x0000_s1051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97FE9"/>
    <w:pPr>
      <w:spacing w:line="300" w:lineRule="auto"/>
    </w:pPr>
    <w:rPr>
      <w:rFonts w:eastAsiaTheme="minorEastAsia"/>
      <w:sz w:val="20"/>
      <w:szCs w:val="20"/>
      <w:lang w:val="ru-RU"/>
    </w:rPr>
  </w:style>
  <w:style w:type="paragraph" w:styleId="10">
    <w:name w:val="heading 1"/>
    <w:basedOn w:val="a1"/>
    <w:next w:val="a1"/>
    <w:link w:val="11"/>
    <w:uiPriority w:val="9"/>
    <w:semiHidden/>
    <w:unhideWhenUsed/>
    <w:rsid w:val="00397FE9"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397FE9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rsid w:val="00397FE9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397FE9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397FE9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397FE9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rsid w:val="00397FE9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rsid w:val="00397FE9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rsid w:val="00397FE9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losing"/>
    <w:basedOn w:val="a6"/>
    <w:link w:val="a7"/>
    <w:uiPriority w:val="5"/>
    <w:unhideWhenUsed/>
    <w:qFormat/>
    <w:rsid w:val="00397FE9"/>
    <w:pPr>
      <w:spacing w:before="960" w:after="960"/>
      <w:ind w:left="4320"/>
    </w:pPr>
  </w:style>
  <w:style w:type="character" w:customStyle="1" w:styleId="a7">
    <w:name w:val="Прощание Знак"/>
    <w:basedOn w:val="a2"/>
    <w:link w:val="a5"/>
    <w:uiPriority w:val="5"/>
    <w:rsid w:val="00397FE9"/>
    <w:rPr>
      <w:rFonts w:eastAsiaTheme="minorEastAsia"/>
      <w:sz w:val="20"/>
      <w:szCs w:val="20"/>
      <w:lang w:val="ru-RU"/>
    </w:rPr>
  </w:style>
  <w:style w:type="paragraph" w:styleId="a8">
    <w:name w:val="Salutation"/>
    <w:basedOn w:val="a1"/>
    <w:next w:val="a1"/>
    <w:link w:val="a9"/>
    <w:uiPriority w:val="4"/>
    <w:unhideWhenUsed/>
    <w:qFormat/>
    <w:rsid w:val="00397FE9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a9">
    <w:name w:val="Приветствие Знак"/>
    <w:basedOn w:val="a2"/>
    <w:link w:val="a8"/>
    <w:uiPriority w:val="4"/>
    <w:rsid w:val="00397FE9"/>
    <w:rPr>
      <w:b/>
      <w:bCs/>
      <w:color w:val="438086" w:themeColor="accent2"/>
      <w:sz w:val="20"/>
    </w:rPr>
  </w:style>
  <w:style w:type="paragraph" w:customStyle="1" w:styleId="a6">
    <w:name w:val="Обратный адрес"/>
    <w:basedOn w:val="a1"/>
    <w:uiPriority w:val="2"/>
    <w:qFormat/>
    <w:rsid w:val="00397FE9"/>
    <w:pPr>
      <w:spacing w:after="0"/>
      <w:ind w:left="6480"/>
    </w:pPr>
  </w:style>
  <w:style w:type="paragraph" w:customStyle="1" w:styleId="aa">
    <w:name w:val="Тема"/>
    <w:basedOn w:val="a1"/>
    <w:next w:val="a1"/>
    <w:uiPriority w:val="7"/>
    <w:semiHidden/>
    <w:unhideWhenUsed/>
    <w:qFormat/>
    <w:rsid w:val="00397FE9"/>
    <w:pPr>
      <w:spacing w:before="480" w:after="480" w:line="240" w:lineRule="auto"/>
      <w:contextualSpacing/>
    </w:pPr>
    <w:rPr>
      <w:b/>
      <w:bCs/>
      <w:color w:val="006666"/>
    </w:rPr>
  </w:style>
  <w:style w:type="paragraph" w:customStyle="1" w:styleId="ab">
    <w:name w:val="Адрес получателя"/>
    <w:basedOn w:val="a1"/>
    <w:uiPriority w:val="3"/>
    <w:qFormat/>
    <w:rsid w:val="00397FE9"/>
    <w:pPr>
      <w:spacing w:before="480" w:after="480"/>
      <w:contextualSpacing/>
    </w:pPr>
  </w:style>
  <w:style w:type="character" w:styleId="ac">
    <w:name w:val="Placeholder Text"/>
    <w:basedOn w:val="a2"/>
    <w:uiPriority w:val="99"/>
    <w:unhideWhenUsed/>
    <w:rsid w:val="00397FE9"/>
    <w:rPr>
      <w:color w:val="808080"/>
    </w:rPr>
  </w:style>
  <w:style w:type="paragraph" w:styleId="ad">
    <w:name w:val="Signature"/>
    <w:basedOn w:val="a1"/>
    <w:link w:val="ae"/>
    <w:uiPriority w:val="99"/>
    <w:unhideWhenUsed/>
    <w:rsid w:val="00397FE9"/>
    <w:pPr>
      <w:spacing w:after="0"/>
      <w:ind w:left="4320"/>
    </w:pPr>
  </w:style>
  <w:style w:type="character" w:customStyle="1" w:styleId="ae">
    <w:name w:val="Подпись Знак"/>
    <w:basedOn w:val="a2"/>
    <w:link w:val="ad"/>
    <w:uiPriority w:val="99"/>
    <w:rsid w:val="00397FE9"/>
    <w:rPr>
      <w:sz w:val="20"/>
    </w:rPr>
  </w:style>
  <w:style w:type="paragraph" w:styleId="af">
    <w:name w:val="Balloon Text"/>
    <w:basedOn w:val="a1"/>
    <w:link w:val="af0"/>
    <w:uiPriority w:val="99"/>
    <w:semiHidden/>
    <w:unhideWhenUsed/>
    <w:rsid w:val="00397FE9"/>
    <w:pPr>
      <w:spacing w:after="0" w:line="240" w:lineRule="auto"/>
    </w:pPr>
    <w:rPr>
      <w:rFonts w:hAnsi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397FE9"/>
    <w:rPr>
      <w:rFonts w:eastAsiaTheme="minorEastAsia" w:hAnsi="Tahoma"/>
      <w:sz w:val="16"/>
      <w:szCs w:val="16"/>
      <w:lang w:val="ru-RU"/>
    </w:rPr>
  </w:style>
  <w:style w:type="paragraph" w:styleId="af1">
    <w:name w:val="Block Text"/>
    <w:basedOn w:val="a1"/>
    <w:uiPriority w:val="99"/>
    <w:semiHidden/>
    <w:unhideWhenUsed/>
    <w:rsid w:val="00397FE9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f2">
    <w:name w:val="Book Title"/>
    <w:basedOn w:val="a2"/>
    <w:uiPriority w:val="33"/>
    <w:qFormat/>
    <w:rsid w:val="00397FE9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ru-RU"/>
    </w:rPr>
  </w:style>
  <w:style w:type="character" w:styleId="af3">
    <w:name w:val="Emphasis"/>
    <w:uiPriority w:val="20"/>
    <w:qFormat/>
    <w:rsid w:val="00397FE9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ru-RU"/>
    </w:rPr>
  </w:style>
  <w:style w:type="paragraph" w:styleId="af4">
    <w:name w:val="footer"/>
    <w:basedOn w:val="a1"/>
    <w:link w:val="af5"/>
    <w:uiPriority w:val="99"/>
    <w:semiHidden/>
    <w:unhideWhenUsed/>
    <w:rsid w:val="00397FE9"/>
    <w:pPr>
      <w:tabs>
        <w:tab w:val="center" w:pos="4320"/>
        <w:tab w:val="right" w:pos="8640"/>
      </w:tabs>
    </w:pPr>
  </w:style>
  <w:style w:type="character" w:customStyle="1" w:styleId="af5">
    <w:name w:val="Нижний колонтитул Знак"/>
    <w:basedOn w:val="a2"/>
    <w:link w:val="af4"/>
    <w:uiPriority w:val="99"/>
    <w:semiHidden/>
    <w:rsid w:val="00397FE9"/>
    <w:rPr>
      <w:sz w:val="20"/>
    </w:rPr>
  </w:style>
  <w:style w:type="paragraph" w:styleId="af6">
    <w:name w:val="header"/>
    <w:basedOn w:val="a1"/>
    <w:link w:val="af7"/>
    <w:uiPriority w:val="99"/>
    <w:unhideWhenUsed/>
    <w:rsid w:val="00397FE9"/>
    <w:pPr>
      <w:tabs>
        <w:tab w:val="center" w:pos="4320"/>
        <w:tab w:val="right" w:pos="8640"/>
      </w:tabs>
    </w:pPr>
  </w:style>
  <w:style w:type="character" w:customStyle="1" w:styleId="af7">
    <w:name w:val="Верхний колонтитул Знак"/>
    <w:basedOn w:val="a2"/>
    <w:link w:val="af6"/>
    <w:uiPriority w:val="99"/>
    <w:rsid w:val="00397FE9"/>
    <w:rPr>
      <w:sz w:val="20"/>
    </w:rPr>
  </w:style>
  <w:style w:type="character" w:customStyle="1" w:styleId="11">
    <w:name w:val="Заголовок 1 Знак"/>
    <w:basedOn w:val="a2"/>
    <w:link w:val="10"/>
    <w:uiPriority w:val="9"/>
    <w:semiHidden/>
    <w:rsid w:val="00397FE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397FE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397FE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97FE9"/>
    <w:rPr>
      <w:rFonts w:asciiTheme="majorHAnsi" w:eastAsiaTheme="majorEastAsia" w:hAnsiTheme="majorHAnsi" w:cstheme="majorBidi"/>
      <w:i/>
      <w:iCs/>
      <w:color w:val="438086" w:themeColor="accent2"/>
      <w:sz w:val="20"/>
    </w:rPr>
  </w:style>
  <w:style w:type="character" w:customStyle="1" w:styleId="50">
    <w:name w:val="Заголовок 5 Знак"/>
    <w:basedOn w:val="a2"/>
    <w:link w:val="5"/>
    <w:uiPriority w:val="9"/>
    <w:semiHidden/>
    <w:rsid w:val="00397FE9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0">
    <w:name w:val="Заголовок 6 Знак"/>
    <w:basedOn w:val="a2"/>
    <w:link w:val="6"/>
    <w:uiPriority w:val="9"/>
    <w:semiHidden/>
    <w:rsid w:val="00397FE9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0">
    <w:name w:val="Заголовок 7 Знак"/>
    <w:basedOn w:val="a2"/>
    <w:link w:val="7"/>
    <w:uiPriority w:val="9"/>
    <w:semiHidden/>
    <w:rsid w:val="00397FE9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0">
    <w:name w:val="Заголовок 8 Знак"/>
    <w:basedOn w:val="a2"/>
    <w:link w:val="8"/>
    <w:uiPriority w:val="9"/>
    <w:semiHidden/>
    <w:rsid w:val="00397FE9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0">
    <w:name w:val="Заголовок 9 Знак"/>
    <w:basedOn w:val="a2"/>
    <w:link w:val="9"/>
    <w:uiPriority w:val="9"/>
    <w:semiHidden/>
    <w:rsid w:val="00397FE9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f8">
    <w:name w:val="Intense Emphasis"/>
    <w:basedOn w:val="a2"/>
    <w:uiPriority w:val="21"/>
    <w:qFormat/>
    <w:rsid w:val="00397FE9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af9">
    <w:name w:val="Intense Quote"/>
    <w:basedOn w:val="a1"/>
    <w:link w:val="afa"/>
    <w:uiPriority w:val="30"/>
    <w:qFormat/>
    <w:rsid w:val="00397FE9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</w:rPr>
  </w:style>
  <w:style w:type="character" w:customStyle="1" w:styleId="afa">
    <w:name w:val="Выделенная цитата Знак"/>
    <w:basedOn w:val="a2"/>
    <w:link w:val="af9"/>
    <w:uiPriority w:val="30"/>
    <w:rsid w:val="00397FE9"/>
    <w:rPr>
      <w:i/>
      <w:iCs/>
      <w:color w:val="438086" w:themeColor="accent2"/>
      <w:sz w:val="20"/>
    </w:rPr>
  </w:style>
  <w:style w:type="character" w:styleId="afb">
    <w:name w:val="Intense Reference"/>
    <w:basedOn w:val="a2"/>
    <w:uiPriority w:val="32"/>
    <w:qFormat/>
    <w:rsid w:val="00397FE9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afc">
    <w:name w:val="List Paragraph"/>
    <w:basedOn w:val="a1"/>
    <w:uiPriority w:val="36"/>
    <w:unhideWhenUsed/>
    <w:rsid w:val="00397FE9"/>
    <w:pPr>
      <w:ind w:left="720"/>
      <w:contextualSpacing/>
    </w:pPr>
  </w:style>
  <w:style w:type="paragraph" w:styleId="afd">
    <w:name w:val="No Spacing"/>
    <w:uiPriority w:val="1"/>
    <w:qFormat/>
    <w:rsid w:val="00397FE9"/>
    <w:pPr>
      <w:spacing w:after="0" w:line="240" w:lineRule="auto"/>
    </w:pPr>
    <w:rPr>
      <w:rFonts w:eastAsiaTheme="minorEastAsia"/>
      <w:sz w:val="20"/>
      <w:szCs w:val="20"/>
      <w:lang w:val="ru-RU"/>
    </w:rPr>
  </w:style>
  <w:style w:type="paragraph" w:styleId="afe">
    <w:name w:val="Normal Indent"/>
    <w:basedOn w:val="a1"/>
    <w:uiPriority w:val="99"/>
    <w:semiHidden/>
    <w:unhideWhenUsed/>
    <w:rsid w:val="00397FE9"/>
    <w:pPr>
      <w:ind w:left="720"/>
      <w:contextualSpacing/>
    </w:pPr>
  </w:style>
  <w:style w:type="character" w:styleId="aff">
    <w:name w:val="Strong"/>
    <w:basedOn w:val="a2"/>
    <w:uiPriority w:val="22"/>
    <w:qFormat/>
    <w:rsid w:val="00397FE9"/>
    <w:rPr>
      <w:b/>
      <w:bCs/>
    </w:rPr>
  </w:style>
  <w:style w:type="paragraph" w:styleId="aff0">
    <w:name w:val="Subtitle"/>
    <w:basedOn w:val="a1"/>
    <w:link w:val="aff1"/>
    <w:uiPriority w:val="11"/>
    <w:rsid w:val="00397FE9"/>
    <w:rPr>
      <w:i/>
      <w:iCs/>
      <w:color w:val="424456" w:themeColor="text2"/>
      <w:sz w:val="24"/>
      <w:szCs w:val="24"/>
    </w:rPr>
  </w:style>
  <w:style w:type="character" w:customStyle="1" w:styleId="aff1">
    <w:name w:val="Подзаголовок Знак"/>
    <w:basedOn w:val="a2"/>
    <w:link w:val="aff0"/>
    <w:uiPriority w:val="11"/>
    <w:rsid w:val="00397FE9"/>
    <w:rPr>
      <w:i/>
      <w:iCs/>
      <w:color w:val="424456" w:themeColor="text2"/>
      <w:sz w:val="24"/>
      <w:szCs w:val="24"/>
    </w:rPr>
  </w:style>
  <w:style w:type="character" w:styleId="aff2">
    <w:name w:val="Subtle Emphasis"/>
    <w:basedOn w:val="a2"/>
    <w:uiPriority w:val="19"/>
    <w:qFormat/>
    <w:rsid w:val="00397FE9"/>
    <w:rPr>
      <w:rFonts w:asciiTheme="minorHAnsi" w:hAnsiTheme="minorHAnsi"/>
      <w:i/>
      <w:iCs/>
      <w:color w:val="006666"/>
    </w:rPr>
  </w:style>
  <w:style w:type="character" w:styleId="aff3">
    <w:name w:val="Subtle Reference"/>
    <w:basedOn w:val="a2"/>
    <w:uiPriority w:val="31"/>
    <w:qFormat/>
    <w:rsid w:val="00397FE9"/>
    <w:rPr>
      <w:i/>
      <w:iCs/>
      <w:color w:val="4E4F89"/>
    </w:rPr>
  </w:style>
  <w:style w:type="table" w:styleId="aff4">
    <w:name w:val="Table Grid"/>
    <w:basedOn w:val="a3"/>
    <w:uiPriority w:val="1"/>
    <w:rsid w:val="00397FE9"/>
    <w:pPr>
      <w:spacing w:after="0" w:line="240" w:lineRule="auto"/>
    </w:pPr>
    <w:rPr>
      <w:rFonts w:eastAsiaTheme="minorEastAsia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Title"/>
    <w:basedOn w:val="a1"/>
    <w:link w:val="aff6"/>
    <w:uiPriority w:val="10"/>
    <w:rsid w:val="00397FE9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aff6">
    <w:name w:val="Название Знак"/>
    <w:basedOn w:val="a2"/>
    <w:link w:val="aff5"/>
    <w:uiPriority w:val="10"/>
    <w:rsid w:val="00397FE9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numbering" w:customStyle="1" w:styleId="a0">
    <w:name w:val="Городской маркированный список"/>
    <w:uiPriority w:val="99"/>
    <w:rsid w:val="00397FE9"/>
    <w:pPr>
      <w:numPr>
        <w:numId w:val="1"/>
      </w:numPr>
    </w:pPr>
  </w:style>
  <w:style w:type="numbering" w:customStyle="1" w:styleId="a">
    <w:name w:val="Городской нумерованный список"/>
    <w:uiPriority w:val="99"/>
    <w:rsid w:val="00397FE9"/>
    <w:pPr>
      <w:numPr>
        <w:numId w:val="2"/>
      </w:numPr>
    </w:pPr>
  </w:style>
  <w:style w:type="paragraph" w:customStyle="1" w:styleId="aff7">
    <w:name w:val="Категория"/>
    <w:basedOn w:val="a1"/>
    <w:link w:val="aff8"/>
    <w:uiPriority w:val="49"/>
    <w:rsid w:val="00397FE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9">
    <w:name w:val="Примечания"/>
    <w:basedOn w:val="a1"/>
    <w:link w:val="affa"/>
    <w:uiPriority w:val="49"/>
    <w:rsid w:val="00397FE9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aff8">
    <w:name w:val="Категория (знак)"/>
    <w:basedOn w:val="a2"/>
    <w:link w:val="aff7"/>
    <w:uiPriority w:val="49"/>
    <w:rsid w:val="00397FE9"/>
    <w:rPr>
      <w:caps/>
    </w:rPr>
  </w:style>
  <w:style w:type="character" w:customStyle="1" w:styleId="affa">
    <w:name w:val="Примечания (знак)"/>
    <w:basedOn w:val="a2"/>
    <w:link w:val="aff9"/>
    <w:uiPriority w:val="49"/>
    <w:rsid w:val="00397FE9"/>
    <w:rPr>
      <w:b/>
      <w:bCs/>
    </w:rPr>
  </w:style>
  <w:style w:type="paragraph" w:customStyle="1" w:styleId="1">
    <w:name w:val="Маркер 1"/>
    <w:basedOn w:val="afc"/>
    <w:uiPriority w:val="37"/>
    <w:qFormat/>
    <w:rsid w:val="00397FE9"/>
    <w:pPr>
      <w:numPr>
        <w:numId w:val="6"/>
      </w:numPr>
      <w:spacing w:after="0" w:line="276" w:lineRule="auto"/>
    </w:pPr>
  </w:style>
  <w:style w:type="paragraph" w:customStyle="1" w:styleId="2">
    <w:name w:val="Маркер 2"/>
    <w:basedOn w:val="afc"/>
    <w:uiPriority w:val="37"/>
    <w:qFormat/>
    <w:rsid w:val="00397FE9"/>
    <w:pPr>
      <w:numPr>
        <w:ilvl w:val="1"/>
        <w:numId w:val="6"/>
      </w:numPr>
      <w:spacing w:after="0" w:line="276" w:lineRule="auto"/>
    </w:pPr>
  </w:style>
  <w:style w:type="paragraph" w:customStyle="1" w:styleId="3">
    <w:name w:val="Маркер 3"/>
    <w:basedOn w:val="afc"/>
    <w:uiPriority w:val="37"/>
    <w:qFormat/>
    <w:rsid w:val="00397FE9"/>
    <w:pPr>
      <w:numPr>
        <w:ilvl w:val="2"/>
        <w:numId w:val="6"/>
      </w:numPr>
      <w:spacing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Urb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AC40E2EAB142DD9AD1CDCD55AB3B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CC873-F4C6-4CA1-BB9E-94C89E1C392D}"/>
      </w:docPartPr>
      <w:docPartBody>
        <w:p w:rsidR="00B82853" w:rsidRDefault="002F2487">
          <w:pPr>
            <w:pStyle w:val="4BAC40E2EAB142DD9AD1CDCD55AB3B51"/>
          </w:pPr>
          <w:r>
            <w:t>[Введите имя отправителя]</w:t>
          </w:r>
        </w:p>
      </w:docPartBody>
    </w:docPart>
    <w:docPart>
      <w:docPartPr>
        <w:name w:val="08BA881DD2F144BCB45367D975D5B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81554-8B72-4521-9F9E-32E83DDC489B}"/>
      </w:docPartPr>
      <w:docPartBody>
        <w:p w:rsidR="00B82853" w:rsidRDefault="002F2487">
          <w:pPr>
            <w:pStyle w:val="08BA881DD2F144BCB45367D975D5B1DD"/>
          </w:pPr>
          <w:r>
            <w:t>Microsoft</w:t>
          </w:r>
        </w:p>
      </w:docPartBody>
    </w:docPart>
    <w:docPart>
      <w:docPartPr>
        <w:name w:val="CFF1E6A75B2C43B3A42C5F052A291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44B49-039D-40C4-ADA0-212254A2886B}"/>
      </w:docPartPr>
      <w:docPartBody>
        <w:p w:rsidR="00B82853" w:rsidRDefault="002F2487">
          <w:pPr>
            <w:pStyle w:val="CFF1E6A75B2C43B3A42C5F052A291CB3"/>
          </w:pPr>
          <w:r>
            <w:t>[Введите адрес организации отправителя]</w:t>
          </w:r>
        </w:p>
      </w:docPartBody>
    </w:docPart>
    <w:docPart>
      <w:docPartPr>
        <w:name w:val="14618AF9E56C46348C77D5B92C7E0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86EF54-FF6F-4CA5-9CBC-6EE5866AC0C5}"/>
      </w:docPartPr>
      <w:docPartBody>
        <w:p w:rsidR="00B82853" w:rsidRDefault="002F2487">
          <w:pPr>
            <w:pStyle w:val="14618AF9E56C46348C77D5B92C7E09BD"/>
          </w:pPr>
          <w:r>
            <w:rPr>
              <w:rStyle w:val="a3"/>
            </w:rPr>
            <w:t>[Введите адрес получателя]</w:t>
          </w:r>
        </w:p>
      </w:docPartBody>
    </w:docPart>
    <w:docPart>
      <w:docPartPr>
        <w:name w:val="BBFB3FC7E38040BBBF613E484089B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9ADC-BEB8-42F4-8B27-2C35A388F712}"/>
      </w:docPartPr>
      <w:docPartBody>
        <w:p w:rsidR="00B82853" w:rsidRDefault="002F2487">
          <w:pPr>
            <w:pStyle w:val="BBFB3FC7E38040BBBF613E484089B702"/>
          </w:pPr>
          <w:r>
            <w:rPr>
              <w:rStyle w:val="a3"/>
            </w:rPr>
            <w:t>[Введите имя получателя]</w:t>
          </w:r>
        </w:p>
      </w:docPartBody>
    </w:docPart>
    <w:docPart>
      <w:docPartPr>
        <w:name w:val="3DEE8B0C1447472EAAABEB5DD4A12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2080E-E266-4957-ACD7-43EF74632072}"/>
      </w:docPartPr>
      <w:docPartBody>
        <w:p w:rsidR="00B82853" w:rsidRDefault="002F2487">
          <w:pPr>
            <w:pStyle w:val="3DEE8B0C1447472EAAABEB5DD4A12C3B"/>
          </w:pPr>
          <w:r>
            <w:t>[Выберите дату]</w:t>
          </w:r>
        </w:p>
      </w:docPartBody>
    </w:docPart>
    <w:docPart>
      <w:docPartPr>
        <w:name w:val="09341D3A2AEA4E1D803177D54C60A4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F39C3-74C4-44C7-9E41-9D69DFC7ED51}"/>
      </w:docPartPr>
      <w:docPartBody>
        <w:p w:rsidR="00B82853" w:rsidRDefault="002F2487">
          <w:pPr>
            <w:pStyle w:val="09341D3A2AEA4E1D803177D54C60A45C"/>
          </w:pPr>
          <w:r>
            <w:t>[Введите приветствие]</w:t>
          </w:r>
        </w:p>
      </w:docPartBody>
    </w:docPart>
    <w:docPart>
      <w:docPartPr>
        <w:name w:val="241B64B65CC54235B5A6FE2EDC3B4F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FA2DD-7A5A-4FA9-BC7D-94D4D394D194}"/>
      </w:docPartPr>
      <w:docPartBody>
        <w:p w:rsidR="00FC4A29" w:rsidRDefault="002F2487">
          <w: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:rsidR="00FC4A29" w:rsidRDefault="002F2487">
          <w: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:rsidR="00B82853" w:rsidRDefault="002F2487">
          <w:pPr>
            <w:pStyle w:val="241B64B65CC54235B5A6FE2EDC3B4F43"/>
          </w:pPr>
          <w: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docPartBody>
    </w:docPart>
    <w:docPart>
      <w:docPartPr>
        <w:name w:val="88B4D1E72FE947B68C9C9FFD18164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6A847-6B62-4C95-BD51-88E3C965470B}"/>
      </w:docPartPr>
      <w:docPartBody>
        <w:p w:rsidR="00B82853" w:rsidRDefault="002F2487">
          <w:pPr>
            <w:pStyle w:val="88B4D1E72FE947B68C9C9FFD18164285"/>
          </w:pPr>
          <w:r>
            <w:t>[Введите заключение]</w:t>
          </w:r>
        </w:p>
      </w:docPartBody>
    </w:docPart>
    <w:docPart>
      <w:docPartPr>
        <w:name w:val="DB99405B924341BAA2EEC9AE0EBEA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18CC4-E1F9-41BC-B331-FDDAC402D16E}"/>
      </w:docPartPr>
      <w:docPartBody>
        <w:p w:rsidR="00B82853" w:rsidRDefault="002F2487">
          <w:pPr>
            <w:pStyle w:val="DB99405B924341BAA2EEC9AE0EBEA3DF"/>
          </w:pPr>
          <w:r>
            <w:t>[Введите имя отправителя]</w:t>
          </w:r>
        </w:p>
      </w:docPartBody>
    </w:docPart>
    <w:docPart>
      <w:docPartPr>
        <w:name w:val="342712DDA47F464EBBF3BA847B262F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29473C-F2E1-4B20-AC67-C650B8F5BA83}"/>
      </w:docPartPr>
      <w:docPartBody>
        <w:p w:rsidR="00B82853" w:rsidRDefault="002F2487">
          <w:pPr>
            <w:pStyle w:val="342712DDA47F464EBBF3BA847B262F25"/>
          </w:pPr>
          <w:r>
            <w:t>Microsoft</w:t>
          </w:r>
        </w:p>
      </w:docPartBody>
    </w:docPart>
    <w:docPart>
      <w:docPartPr>
        <w:name w:val="CC8E91D6F84F4F4DAA710B9C8BB1A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46A22E-8D34-4DCD-B6F1-D1473CAC6215}"/>
      </w:docPartPr>
      <w:docPartBody>
        <w:p w:rsidR="00B82853" w:rsidRDefault="002F2487">
          <w:pPr>
            <w:pStyle w:val="CC8E91D6F84F4F4DAA710B9C8BB1AF62"/>
          </w:pPr>
          <w:r>
            <w:t>[Введите имя автора]</w:t>
          </w:r>
        </w:p>
      </w:docPartBody>
    </w:docPart>
    <w:docPart>
      <w:docPartPr>
        <w:name w:val="7B87C75C5EFD4787AAF9BEA4F1CF3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2B676-A32B-4E50-9816-B19C08731F8D}"/>
      </w:docPartPr>
      <w:docPartBody>
        <w:p w:rsidR="00B82853" w:rsidRDefault="002F2487">
          <w:pPr>
            <w:pStyle w:val="7B87C75C5EFD4787AAF9BEA4F1CF3F48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2487"/>
    <w:rsid w:val="002F2487"/>
    <w:rsid w:val="00B8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AC40E2EAB142DD9AD1CDCD55AB3B51">
    <w:name w:val="4BAC40E2EAB142DD9AD1CDCD55AB3B51"/>
    <w:rsid w:val="00B82853"/>
  </w:style>
  <w:style w:type="paragraph" w:customStyle="1" w:styleId="08BA881DD2F144BCB45367D975D5B1DD">
    <w:name w:val="08BA881DD2F144BCB45367D975D5B1DD"/>
    <w:rsid w:val="00B82853"/>
  </w:style>
  <w:style w:type="paragraph" w:customStyle="1" w:styleId="CFF1E6A75B2C43B3A42C5F052A291CB3">
    <w:name w:val="CFF1E6A75B2C43B3A42C5F052A291CB3"/>
    <w:rsid w:val="00B82853"/>
  </w:style>
  <w:style w:type="character" w:styleId="a3">
    <w:name w:val="Placeholder Text"/>
    <w:basedOn w:val="a0"/>
    <w:uiPriority w:val="99"/>
    <w:unhideWhenUsed/>
    <w:rsid w:val="00B82853"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14618AF9E56C46348C77D5B92C7E09BD">
    <w:name w:val="14618AF9E56C46348C77D5B92C7E09BD"/>
    <w:rsid w:val="00B82853"/>
  </w:style>
  <w:style w:type="paragraph" w:customStyle="1" w:styleId="BBFB3FC7E38040BBBF613E484089B702">
    <w:name w:val="BBFB3FC7E38040BBBF613E484089B702"/>
    <w:rsid w:val="00B82853"/>
  </w:style>
  <w:style w:type="paragraph" w:customStyle="1" w:styleId="3DEE8B0C1447472EAAABEB5DD4A12C3B">
    <w:name w:val="3DEE8B0C1447472EAAABEB5DD4A12C3B"/>
    <w:rsid w:val="00B82853"/>
  </w:style>
  <w:style w:type="paragraph" w:customStyle="1" w:styleId="09341D3A2AEA4E1D803177D54C60A45C">
    <w:name w:val="09341D3A2AEA4E1D803177D54C60A45C"/>
    <w:rsid w:val="00B82853"/>
  </w:style>
  <w:style w:type="paragraph" w:customStyle="1" w:styleId="241B64B65CC54235B5A6FE2EDC3B4F43">
    <w:name w:val="241B64B65CC54235B5A6FE2EDC3B4F43"/>
    <w:rsid w:val="00B82853"/>
  </w:style>
  <w:style w:type="paragraph" w:customStyle="1" w:styleId="88B4D1E72FE947B68C9C9FFD18164285">
    <w:name w:val="88B4D1E72FE947B68C9C9FFD18164285"/>
    <w:rsid w:val="00B82853"/>
  </w:style>
  <w:style w:type="paragraph" w:customStyle="1" w:styleId="DB99405B924341BAA2EEC9AE0EBEA3DF">
    <w:name w:val="DB99405B924341BAA2EEC9AE0EBEA3DF"/>
    <w:rsid w:val="00B82853"/>
  </w:style>
  <w:style w:type="paragraph" w:customStyle="1" w:styleId="342712DDA47F464EBBF3BA847B262F25">
    <w:name w:val="342712DDA47F464EBBF3BA847B262F25"/>
    <w:rsid w:val="00B82853"/>
  </w:style>
  <w:style w:type="paragraph" w:customStyle="1" w:styleId="CC8E91D6F84F4F4DAA710B9C8BB1AF62">
    <w:name w:val="CC8E91D6F84F4F4DAA710B9C8BB1AF62"/>
    <w:rsid w:val="00B82853"/>
  </w:style>
  <w:style w:type="paragraph" w:customStyle="1" w:styleId="7B87C75C5EFD4787AAF9BEA4F1CF3F48">
    <w:name w:val="7B87C75C5EFD4787AAF9BEA4F1CF3F48"/>
    <w:rsid w:val="00B828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Verdana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70AB1CA0-875B-4BE3-88E3-35C08941612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UrbanLetter.Dotx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Tatiana.Kasatkina</cp:lastModifiedBy>
  <cp:revision>2</cp:revision>
  <dcterms:created xsi:type="dcterms:W3CDTF">2010-04-19T08:08:00Z</dcterms:created>
  <dcterms:modified xsi:type="dcterms:W3CDTF">2010-04-19T08:08:00Z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